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B0430" w14:textId="436F14B3" w:rsidR="00C563CC" w:rsidRPr="00B847AA" w:rsidRDefault="00C563CC" w:rsidP="00C563CC">
      <w:pPr>
        <w:jc w:val="center"/>
        <w:rPr>
          <w:rFonts w:ascii="Arial" w:hAnsi="Arial" w:cs="Arial"/>
          <w:b/>
          <w:sz w:val="32"/>
          <w:lang w:val="de-DE"/>
        </w:rPr>
      </w:pPr>
      <w:r w:rsidRPr="00B847AA">
        <w:rPr>
          <w:rFonts w:ascii="Arial" w:hAnsi="Arial" w:cs="Arial"/>
          <w:b/>
          <w:sz w:val="32"/>
          <w:lang w:val="de-DE"/>
        </w:rPr>
        <w:t xml:space="preserve">Protokoll von </w:t>
      </w:r>
      <w:r w:rsidR="00864FDF">
        <w:rPr>
          <w:rFonts w:ascii="Arial" w:hAnsi="Arial" w:cs="Arial"/>
          <w:b/>
          <w:sz w:val="32"/>
          <w:lang w:val="de-DE"/>
        </w:rPr>
        <w:t>11</w:t>
      </w:r>
      <w:r w:rsidRPr="00B847AA">
        <w:rPr>
          <w:rFonts w:ascii="Arial" w:hAnsi="Arial" w:cs="Arial"/>
          <w:b/>
          <w:sz w:val="32"/>
          <w:lang w:val="de-DE"/>
        </w:rPr>
        <w:t>.</w:t>
      </w:r>
      <w:r>
        <w:rPr>
          <w:rFonts w:ascii="Arial" w:hAnsi="Arial" w:cs="Arial"/>
          <w:b/>
          <w:sz w:val="32"/>
          <w:lang w:val="de-DE"/>
        </w:rPr>
        <w:t>10</w:t>
      </w:r>
      <w:r w:rsidRPr="00B847AA">
        <w:rPr>
          <w:rFonts w:ascii="Arial" w:hAnsi="Arial" w:cs="Arial"/>
          <w:b/>
          <w:sz w:val="32"/>
          <w:lang w:val="de-DE"/>
        </w:rPr>
        <w:t>.2018</w:t>
      </w:r>
    </w:p>
    <w:p w14:paraId="573C892A" w14:textId="77777777" w:rsidR="00C563CC" w:rsidRDefault="00C563CC" w:rsidP="00C563CC">
      <w:pPr>
        <w:jc w:val="both"/>
        <w:rPr>
          <w:rFonts w:ascii="Arial" w:hAnsi="Arial" w:cs="Arial"/>
          <w:b/>
          <w:sz w:val="24"/>
          <w:lang w:val="de-DE"/>
        </w:rPr>
      </w:pPr>
    </w:p>
    <w:p w14:paraId="48670778" w14:textId="77777777" w:rsidR="00C563CC" w:rsidRPr="00B847AA" w:rsidRDefault="00C563CC" w:rsidP="00C563CC">
      <w:pPr>
        <w:jc w:val="both"/>
        <w:rPr>
          <w:rFonts w:ascii="Arial" w:hAnsi="Arial" w:cs="Arial"/>
          <w:b/>
          <w:sz w:val="24"/>
          <w:lang w:val="de-DE"/>
        </w:rPr>
      </w:pPr>
      <w:r w:rsidRPr="00B847AA">
        <w:rPr>
          <w:rFonts w:ascii="Arial" w:hAnsi="Arial" w:cs="Arial"/>
          <w:b/>
          <w:sz w:val="24"/>
          <w:lang w:val="de-DE"/>
        </w:rPr>
        <w:t xml:space="preserve">Teilnehmer: </w:t>
      </w:r>
      <w:r w:rsidRPr="00B847AA">
        <w:rPr>
          <w:rFonts w:ascii="Arial" w:hAnsi="Arial" w:cs="Arial"/>
          <w:b/>
          <w:sz w:val="24"/>
          <w:lang w:val="de-DE"/>
        </w:rPr>
        <w:tab/>
      </w:r>
    </w:p>
    <w:p w14:paraId="2AEFF4A5" w14:textId="77777777" w:rsidR="00C563CC" w:rsidRPr="00B847AA" w:rsidRDefault="00C563CC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  <w:r w:rsidRPr="00B847AA">
        <w:rPr>
          <w:rFonts w:ascii="Arial" w:hAnsi="Arial" w:cs="Arial"/>
          <w:sz w:val="24"/>
          <w:lang w:val="de-DE"/>
        </w:rPr>
        <w:t xml:space="preserve">Ömer </w:t>
      </w:r>
      <w:proofErr w:type="spellStart"/>
      <w:r w:rsidRPr="00B847AA">
        <w:rPr>
          <w:rFonts w:ascii="Arial" w:hAnsi="Arial" w:cs="Arial"/>
          <w:sz w:val="24"/>
          <w:lang w:val="de-DE"/>
        </w:rPr>
        <w:t>Kirdas</w:t>
      </w:r>
      <w:proofErr w:type="spellEnd"/>
    </w:p>
    <w:p w14:paraId="52892592" w14:textId="4BC9567C" w:rsidR="00C563CC" w:rsidRPr="00B847AA" w:rsidRDefault="002B1AC2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Adem-Can Agdas</w:t>
      </w:r>
    </w:p>
    <w:p w14:paraId="727344C0" w14:textId="7DFBCF20" w:rsidR="00C563CC" w:rsidRDefault="00C563CC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  <w:r w:rsidRPr="00B847AA">
        <w:rPr>
          <w:rFonts w:ascii="Arial" w:hAnsi="Arial" w:cs="Arial"/>
          <w:sz w:val="24"/>
          <w:lang w:val="de-DE"/>
        </w:rPr>
        <w:t>Torben Kunow</w:t>
      </w:r>
    </w:p>
    <w:p w14:paraId="40460340" w14:textId="2A99633D" w:rsidR="00732001" w:rsidRDefault="00732001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 xml:space="preserve">Vadim </w:t>
      </w:r>
      <w:proofErr w:type="spellStart"/>
      <w:r>
        <w:rPr>
          <w:rFonts w:ascii="Arial" w:hAnsi="Arial" w:cs="Arial"/>
          <w:sz w:val="24"/>
          <w:lang w:val="de-DE"/>
        </w:rPr>
        <w:t>Budagov</w:t>
      </w:r>
      <w:proofErr w:type="spellEnd"/>
    </w:p>
    <w:p w14:paraId="5980D408" w14:textId="7654FE6A" w:rsidR="00FC1E34" w:rsidRDefault="00FC1E34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>Aiman Muhammed Ismail Bin</w:t>
      </w:r>
    </w:p>
    <w:p w14:paraId="3E53FAD5" w14:textId="678BC6F0" w:rsidR="00FC1E34" w:rsidRPr="00B847AA" w:rsidRDefault="00FC1E34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  <w:r>
        <w:rPr>
          <w:rFonts w:ascii="Arial" w:hAnsi="Arial" w:cs="Arial"/>
          <w:sz w:val="24"/>
          <w:lang w:val="de-DE"/>
        </w:rPr>
        <w:t xml:space="preserve">Paul </w:t>
      </w:r>
      <w:proofErr w:type="spellStart"/>
      <w:r>
        <w:rPr>
          <w:rFonts w:ascii="Arial" w:hAnsi="Arial" w:cs="Arial"/>
          <w:sz w:val="24"/>
          <w:lang w:val="de-DE"/>
        </w:rPr>
        <w:t>Mathia</w:t>
      </w:r>
      <w:proofErr w:type="spellEnd"/>
    </w:p>
    <w:p w14:paraId="4B217D79" w14:textId="77777777" w:rsidR="00C563CC" w:rsidRPr="00B847AA" w:rsidRDefault="00C563CC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</w:p>
    <w:p w14:paraId="5ED77162" w14:textId="422BA56F" w:rsidR="00C563CC" w:rsidRPr="00A3031A" w:rsidRDefault="00C563CC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  <w:r w:rsidRPr="00B847AA">
        <w:rPr>
          <w:rFonts w:ascii="Arial" w:hAnsi="Arial" w:cs="Arial"/>
          <w:b/>
          <w:sz w:val="24"/>
          <w:lang w:val="de-DE"/>
        </w:rPr>
        <w:t xml:space="preserve">Protokollant: </w:t>
      </w:r>
      <w:r w:rsidR="00FC1E34">
        <w:rPr>
          <w:rFonts w:ascii="Arial" w:hAnsi="Arial" w:cs="Arial"/>
          <w:sz w:val="24"/>
          <w:lang w:val="de-DE"/>
        </w:rPr>
        <w:t xml:space="preserve">Torben </w:t>
      </w:r>
      <w:proofErr w:type="spellStart"/>
      <w:r w:rsidR="00FC1E34">
        <w:rPr>
          <w:rFonts w:ascii="Arial" w:hAnsi="Arial" w:cs="Arial"/>
          <w:sz w:val="24"/>
          <w:lang w:val="de-DE"/>
        </w:rPr>
        <w:t>Kunow</w:t>
      </w:r>
      <w:proofErr w:type="spellEnd"/>
    </w:p>
    <w:p w14:paraId="0A25A20F" w14:textId="77777777" w:rsidR="00C563CC" w:rsidRPr="00B847AA" w:rsidRDefault="00C563CC" w:rsidP="00C563CC">
      <w:pPr>
        <w:tabs>
          <w:tab w:val="left" w:pos="426"/>
        </w:tabs>
        <w:spacing w:after="0"/>
        <w:ind w:left="426" w:hanging="426"/>
        <w:jc w:val="both"/>
        <w:rPr>
          <w:rFonts w:ascii="Arial" w:hAnsi="Arial" w:cs="Arial"/>
          <w:sz w:val="24"/>
          <w:lang w:val="de-DE"/>
        </w:rPr>
      </w:pPr>
      <w:r w:rsidRPr="00B847AA">
        <w:rPr>
          <w:rFonts w:ascii="Arial" w:hAnsi="Arial" w:cs="Arial"/>
          <w:b/>
          <w:sz w:val="24"/>
          <w:lang w:val="de-DE"/>
        </w:rPr>
        <w:t>Zur Kenntnis:</w:t>
      </w:r>
      <w:r w:rsidRPr="00B847AA">
        <w:rPr>
          <w:rFonts w:ascii="Arial" w:hAnsi="Arial" w:cs="Arial"/>
          <w:sz w:val="24"/>
          <w:lang w:val="de-DE"/>
        </w:rPr>
        <w:t xml:space="preserve"> Prof. Dr. Zhen Ru Dai</w:t>
      </w:r>
    </w:p>
    <w:p w14:paraId="60C6CAAD" w14:textId="77777777" w:rsidR="00C563CC" w:rsidRPr="00B847AA" w:rsidRDefault="00C563CC" w:rsidP="00C563CC">
      <w:pPr>
        <w:spacing w:after="0"/>
        <w:jc w:val="both"/>
        <w:rPr>
          <w:rFonts w:ascii="Arial" w:hAnsi="Arial" w:cs="Arial"/>
          <w:sz w:val="24"/>
          <w:lang w:val="de-DE"/>
        </w:rPr>
      </w:pPr>
    </w:p>
    <w:tbl>
      <w:tblPr>
        <w:tblStyle w:val="Tabellenraster"/>
        <w:tblW w:w="9206" w:type="dxa"/>
        <w:tblLook w:val="04A0" w:firstRow="1" w:lastRow="0" w:firstColumn="1" w:lastColumn="0" w:noHBand="0" w:noVBand="1"/>
      </w:tblPr>
      <w:tblGrid>
        <w:gridCol w:w="509"/>
        <w:gridCol w:w="1043"/>
        <w:gridCol w:w="4620"/>
        <w:gridCol w:w="864"/>
        <w:gridCol w:w="1340"/>
        <w:gridCol w:w="830"/>
      </w:tblGrid>
      <w:tr w:rsidR="00A948D7" w:rsidRPr="00B847AA" w14:paraId="4325DC3B" w14:textId="77777777" w:rsidTr="00195EC7">
        <w:trPr>
          <w:trHeight w:val="363"/>
        </w:trPr>
        <w:tc>
          <w:tcPr>
            <w:tcW w:w="514" w:type="dxa"/>
            <w:shd w:val="clear" w:color="auto" w:fill="B4C6E7" w:themeFill="accent1" w:themeFillTint="66"/>
          </w:tcPr>
          <w:p w14:paraId="455A35A6" w14:textId="77777777" w:rsidR="00C563CC" w:rsidRPr="00B847AA" w:rsidRDefault="00C563CC" w:rsidP="00195EC7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sz w:val="24"/>
                <w:lang w:val="de-DE"/>
              </w:rPr>
              <w:t>Nr.</w:t>
            </w:r>
          </w:p>
        </w:tc>
        <w:tc>
          <w:tcPr>
            <w:tcW w:w="1043" w:type="dxa"/>
            <w:shd w:val="clear" w:color="auto" w:fill="B4C6E7" w:themeFill="accent1" w:themeFillTint="66"/>
          </w:tcPr>
          <w:p w14:paraId="30C9033D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sz w:val="24"/>
                <w:lang w:val="de-DE"/>
              </w:rPr>
              <w:t>Prio</w:t>
            </w:r>
            <w:r>
              <w:rPr>
                <w:rFonts w:ascii="Arial" w:hAnsi="Arial" w:cs="Arial"/>
                <w:sz w:val="24"/>
                <w:lang w:val="de-DE"/>
              </w:rPr>
              <w:t>rität</w:t>
            </w:r>
          </w:p>
        </w:tc>
        <w:tc>
          <w:tcPr>
            <w:tcW w:w="4758" w:type="dxa"/>
            <w:shd w:val="clear" w:color="auto" w:fill="B4C6E7" w:themeFill="accent1" w:themeFillTint="66"/>
          </w:tcPr>
          <w:p w14:paraId="2A8DFE26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sz w:val="24"/>
                <w:lang w:val="de-DE"/>
              </w:rPr>
              <w:t>Stichwort und Beschreibung</w:t>
            </w:r>
          </w:p>
        </w:tc>
        <w:tc>
          <w:tcPr>
            <w:tcW w:w="695" w:type="dxa"/>
            <w:shd w:val="clear" w:color="auto" w:fill="B4C6E7" w:themeFill="accent1" w:themeFillTint="66"/>
          </w:tcPr>
          <w:p w14:paraId="245BBA1E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sz w:val="24"/>
                <w:lang w:val="de-DE"/>
              </w:rPr>
              <w:t>Wer</w:t>
            </w:r>
          </w:p>
        </w:tc>
        <w:tc>
          <w:tcPr>
            <w:tcW w:w="1366" w:type="dxa"/>
            <w:shd w:val="clear" w:color="auto" w:fill="B4C6E7" w:themeFill="accent1" w:themeFillTint="66"/>
          </w:tcPr>
          <w:p w14:paraId="6DFFE138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4"/>
                <w:lang w:val="de-DE"/>
              </w:rPr>
              <w:t>Bis w</w:t>
            </w:r>
            <w:r w:rsidRPr="00B847AA">
              <w:rPr>
                <w:rFonts w:ascii="Arial" w:hAnsi="Arial" w:cs="Arial"/>
                <w:sz w:val="24"/>
                <w:lang w:val="de-DE"/>
              </w:rPr>
              <w:t>ann</w:t>
            </w:r>
          </w:p>
        </w:tc>
        <w:tc>
          <w:tcPr>
            <w:tcW w:w="830" w:type="dxa"/>
            <w:shd w:val="clear" w:color="auto" w:fill="B4C6E7" w:themeFill="accent1" w:themeFillTint="66"/>
          </w:tcPr>
          <w:p w14:paraId="0C7016C3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  <w:r w:rsidRPr="00B847AA">
              <w:rPr>
                <w:rFonts w:ascii="Arial" w:hAnsi="Arial" w:cs="Arial"/>
                <w:sz w:val="24"/>
                <w:lang w:val="de-DE"/>
              </w:rPr>
              <w:t>Erfüllt</w:t>
            </w:r>
          </w:p>
        </w:tc>
      </w:tr>
      <w:tr w:rsidR="002A7591" w:rsidRPr="00523A6C" w14:paraId="7C92ACD9" w14:textId="77777777" w:rsidTr="00195EC7">
        <w:trPr>
          <w:trHeight w:val="363"/>
        </w:trPr>
        <w:tc>
          <w:tcPr>
            <w:tcW w:w="514" w:type="dxa"/>
          </w:tcPr>
          <w:p w14:paraId="1E7E8F6A" w14:textId="11DB7D6C" w:rsidR="00C563CC" w:rsidRPr="00B847AA" w:rsidRDefault="00FC1E34" w:rsidP="00195EC7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12.</w:t>
            </w:r>
          </w:p>
        </w:tc>
        <w:tc>
          <w:tcPr>
            <w:tcW w:w="1043" w:type="dxa"/>
          </w:tcPr>
          <w:p w14:paraId="78509006" w14:textId="6D149310" w:rsidR="00C563CC" w:rsidRPr="00B847AA" w:rsidRDefault="004E074E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B</w:t>
            </w:r>
          </w:p>
        </w:tc>
        <w:tc>
          <w:tcPr>
            <w:tcW w:w="4758" w:type="dxa"/>
          </w:tcPr>
          <w:p w14:paraId="5336FC96" w14:textId="77777777" w:rsidR="00C563CC" w:rsidRDefault="00FC1E34" w:rsidP="002B1AC2">
            <w:pPr>
              <w:rPr>
                <w:rFonts w:ascii="Arial" w:hAnsi="Arial" w:cs="Arial"/>
                <w:b/>
                <w:lang w:val="de-DE"/>
              </w:rPr>
            </w:pPr>
            <w:r w:rsidRPr="00FC1E34">
              <w:rPr>
                <w:rFonts w:ascii="Arial" w:hAnsi="Arial" w:cs="Arial"/>
                <w:b/>
                <w:lang w:val="de-DE"/>
              </w:rPr>
              <w:t>Google-Drive für Dokumentbearbeitung</w:t>
            </w:r>
          </w:p>
          <w:p w14:paraId="087E3B96" w14:textId="5023F17E" w:rsidR="00FC1E34" w:rsidRPr="00FC1E34" w:rsidRDefault="00FC1E34" w:rsidP="004E074E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RDT sowie andere Dokumente werden in Google-Drive bearbeitet, </w:t>
            </w:r>
            <w:r w:rsidR="004E074E">
              <w:rPr>
                <w:rFonts w:ascii="Arial" w:hAnsi="Arial" w:cs="Arial"/>
                <w:lang w:val="de-DE"/>
              </w:rPr>
              <w:t xml:space="preserve">bei </w:t>
            </w:r>
            <w:r>
              <w:rPr>
                <w:rFonts w:ascii="Arial" w:hAnsi="Arial" w:cs="Arial"/>
                <w:lang w:val="de-DE"/>
              </w:rPr>
              <w:t xml:space="preserve">jedem Meeting werden die Dokumente in </w:t>
            </w:r>
            <w:proofErr w:type="spellStart"/>
            <w:r>
              <w:rPr>
                <w:rFonts w:ascii="Arial" w:hAnsi="Arial" w:cs="Arial"/>
                <w:lang w:val="de-DE"/>
              </w:rPr>
              <w:t>Git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gepusht</w:t>
            </w:r>
          </w:p>
        </w:tc>
        <w:tc>
          <w:tcPr>
            <w:tcW w:w="695" w:type="dxa"/>
          </w:tcPr>
          <w:p w14:paraId="6DC09D1E" w14:textId="1223B30B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366" w:type="dxa"/>
          </w:tcPr>
          <w:p w14:paraId="11586783" w14:textId="7E985B99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830" w:type="dxa"/>
          </w:tcPr>
          <w:p w14:paraId="0787B761" w14:textId="3B3EA389" w:rsidR="00C563CC" w:rsidRPr="00B847AA" w:rsidRDefault="004E074E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Ja</w:t>
            </w:r>
          </w:p>
        </w:tc>
      </w:tr>
      <w:tr w:rsidR="002A7591" w:rsidRPr="00B847AA" w14:paraId="47684DFC" w14:textId="77777777" w:rsidTr="00195EC7">
        <w:trPr>
          <w:trHeight w:val="363"/>
        </w:trPr>
        <w:tc>
          <w:tcPr>
            <w:tcW w:w="514" w:type="dxa"/>
          </w:tcPr>
          <w:p w14:paraId="21FDEBE8" w14:textId="3352E7A5" w:rsidR="00C563CC" w:rsidRPr="00B847AA" w:rsidRDefault="004E074E" w:rsidP="00195EC7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13.</w:t>
            </w:r>
          </w:p>
        </w:tc>
        <w:tc>
          <w:tcPr>
            <w:tcW w:w="1043" w:type="dxa"/>
          </w:tcPr>
          <w:p w14:paraId="254FEC7D" w14:textId="03A6396A" w:rsidR="00C563CC" w:rsidRPr="00B847AA" w:rsidRDefault="002A7591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</w:t>
            </w:r>
          </w:p>
        </w:tc>
        <w:tc>
          <w:tcPr>
            <w:tcW w:w="4758" w:type="dxa"/>
          </w:tcPr>
          <w:p w14:paraId="4E656A0C" w14:textId="2BD8D443" w:rsidR="00C563CC" w:rsidRDefault="00A948D7" w:rsidP="00FC1E34">
            <w:pPr>
              <w:rPr>
                <w:rFonts w:ascii="Arial" w:hAnsi="Arial" w:cs="Arial"/>
                <w:b/>
                <w:lang w:val="de-DE"/>
              </w:rPr>
            </w:pPr>
            <w:r>
              <w:rPr>
                <w:rFonts w:ascii="Arial" w:hAnsi="Arial" w:cs="Arial"/>
                <w:b/>
                <w:lang w:val="de-DE"/>
              </w:rPr>
              <w:t>Feedback zu</w:t>
            </w:r>
            <w:r w:rsidR="002A7591">
              <w:rPr>
                <w:rFonts w:ascii="Arial" w:hAnsi="Arial" w:cs="Arial"/>
                <w:b/>
                <w:lang w:val="de-DE"/>
              </w:rPr>
              <w:t>m</w:t>
            </w:r>
            <w:r>
              <w:rPr>
                <w:rFonts w:ascii="Arial" w:hAnsi="Arial" w:cs="Arial"/>
                <w:b/>
                <w:lang w:val="de-DE"/>
              </w:rPr>
              <w:t xml:space="preserve"> erstem Praktikum</w:t>
            </w:r>
          </w:p>
          <w:p w14:paraId="722385C0" w14:textId="7B1FA425" w:rsidR="00A948D7" w:rsidRDefault="00A948D7" w:rsidP="00A948D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1)</w:t>
            </w:r>
            <w:proofErr w:type="spellStart"/>
            <w:r w:rsidRPr="00A948D7">
              <w:rPr>
                <w:rFonts w:ascii="Arial" w:hAnsi="Arial" w:cs="Arial"/>
                <w:lang w:val="de-DE"/>
              </w:rPr>
              <w:t>Use</w:t>
            </w:r>
            <w:proofErr w:type="spellEnd"/>
            <w:r w:rsidRPr="00A948D7">
              <w:rPr>
                <w:rFonts w:ascii="Arial" w:hAnsi="Arial" w:cs="Arial"/>
                <w:lang w:val="de-DE"/>
              </w:rPr>
              <w:t xml:space="preserve">-Cases in Beziehung zu </w:t>
            </w:r>
            <w:proofErr w:type="spellStart"/>
            <w:r w:rsidRPr="00A948D7">
              <w:rPr>
                <w:rFonts w:ascii="Arial" w:hAnsi="Arial" w:cs="Arial"/>
                <w:lang w:val="de-DE"/>
              </w:rPr>
              <w:t>Requirements</w:t>
            </w:r>
            <w:proofErr w:type="spellEnd"/>
            <w:r w:rsidRPr="00A948D7">
              <w:rPr>
                <w:rFonts w:ascii="Arial" w:hAnsi="Arial" w:cs="Arial"/>
                <w:lang w:val="de-DE"/>
              </w:rPr>
              <w:t xml:space="preserve"> setzen </w:t>
            </w:r>
          </w:p>
          <w:p w14:paraId="295F92C8" w14:textId="77777777" w:rsidR="00A948D7" w:rsidRDefault="00A948D7" w:rsidP="00A948D7">
            <w:pPr>
              <w:rPr>
                <w:rFonts w:ascii="Arial" w:hAnsi="Arial" w:cs="Arial"/>
                <w:lang w:val="de-DE"/>
              </w:rPr>
            </w:pPr>
          </w:p>
          <w:p w14:paraId="202917F6" w14:textId="77777777" w:rsidR="00A948D7" w:rsidRDefault="00A948D7" w:rsidP="00A948D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2)Aufgabenverteilung unzureichend</w:t>
            </w:r>
            <w:r w:rsidR="00E912F6">
              <w:rPr>
                <w:rFonts w:ascii="Arial" w:hAnsi="Arial" w:cs="Arial"/>
                <w:lang w:val="de-DE"/>
              </w:rPr>
              <w:t>-&gt;2er Teams bilden, Aufgabenverteilung in jedem Meeting + ggf. Präsentation der Ergebnisse</w:t>
            </w:r>
          </w:p>
          <w:p w14:paraId="0393597E" w14:textId="0291489C" w:rsidR="00E912F6" w:rsidRPr="00A948D7" w:rsidRDefault="00E912F6" w:rsidP="003F643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2er Teams: [A</w:t>
            </w:r>
            <w:r w:rsidR="002A7591">
              <w:rPr>
                <w:rFonts w:ascii="Arial" w:hAnsi="Arial" w:cs="Arial"/>
                <w:lang w:val="de-DE"/>
              </w:rPr>
              <w:t>iman, Vadim]</w:t>
            </w:r>
            <w:r w:rsidR="003F6430">
              <w:rPr>
                <w:rFonts w:ascii="Arial" w:hAnsi="Arial" w:cs="Arial"/>
                <w:lang w:val="de-DE"/>
              </w:rPr>
              <w:t>(AV), [</w:t>
            </w:r>
            <w:r w:rsidR="003F6430">
              <w:rPr>
                <w:rFonts w:ascii="Arial" w:hAnsi="Arial" w:cs="Arial"/>
                <w:lang w:val="de-DE"/>
              </w:rPr>
              <w:t>Paul</w:t>
            </w:r>
            <w:r w:rsidR="003F6430">
              <w:rPr>
                <w:rFonts w:ascii="Arial" w:hAnsi="Arial" w:cs="Arial"/>
                <w:lang w:val="de-DE"/>
              </w:rPr>
              <w:t>, Adem</w:t>
            </w:r>
            <w:r w:rsidR="002A7591">
              <w:rPr>
                <w:rFonts w:ascii="Arial" w:hAnsi="Arial" w:cs="Arial"/>
                <w:lang w:val="de-DE"/>
              </w:rPr>
              <w:t>]</w:t>
            </w:r>
            <w:r w:rsidR="003F6430">
              <w:rPr>
                <w:rFonts w:ascii="Arial" w:hAnsi="Arial" w:cs="Arial"/>
                <w:lang w:val="de-DE"/>
              </w:rPr>
              <w:t>(PA)</w:t>
            </w:r>
            <w:r w:rsidR="002A7591">
              <w:rPr>
                <w:rFonts w:ascii="Arial" w:hAnsi="Arial" w:cs="Arial"/>
                <w:lang w:val="de-DE"/>
              </w:rPr>
              <w:t>, [</w:t>
            </w:r>
            <w:r w:rsidR="003F6430">
              <w:rPr>
                <w:rFonts w:ascii="Arial" w:hAnsi="Arial" w:cs="Arial"/>
                <w:lang w:val="de-DE"/>
              </w:rPr>
              <w:t>Ömer</w:t>
            </w:r>
            <w:r w:rsidR="003F6430">
              <w:rPr>
                <w:rFonts w:ascii="Arial" w:hAnsi="Arial" w:cs="Arial"/>
                <w:lang w:val="de-DE"/>
              </w:rPr>
              <w:t xml:space="preserve">, </w:t>
            </w:r>
            <w:r w:rsidR="002A7591">
              <w:rPr>
                <w:rFonts w:ascii="Arial" w:hAnsi="Arial" w:cs="Arial"/>
                <w:lang w:val="de-DE"/>
              </w:rPr>
              <w:t>Torben]</w:t>
            </w:r>
            <w:r w:rsidR="003F6430">
              <w:rPr>
                <w:rFonts w:ascii="Arial" w:hAnsi="Arial" w:cs="Arial"/>
                <w:lang w:val="de-DE"/>
              </w:rPr>
              <w:t>(ÖT)</w:t>
            </w:r>
          </w:p>
        </w:tc>
        <w:tc>
          <w:tcPr>
            <w:tcW w:w="695" w:type="dxa"/>
          </w:tcPr>
          <w:p w14:paraId="2A7198A3" w14:textId="77777777" w:rsidR="00811D78" w:rsidRDefault="00811D78" w:rsidP="00195EC7">
            <w:pPr>
              <w:rPr>
                <w:rFonts w:ascii="Arial" w:hAnsi="Arial" w:cs="Arial"/>
                <w:lang w:val="de-DE"/>
              </w:rPr>
            </w:pPr>
          </w:p>
          <w:p w14:paraId="46DCD831" w14:textId="058A6C83" w:rsidR="00C563CC" w:rsidRPr="00B847AA" w:rsidRDefault="00A948D7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1)ACA</w:t>
            </w:r>
          </w:p>
        </w:tc>
        <w:tc>
          <w:tcPr>
            <w:tcW w:w="1366" w:type="dxa"/>
          </w:tcPr>
          <w:p w14:paraId="233FDCBC" w14:textId="77777777" w:rsidR="00811D78" w:rsidRDefault="00811D78" w:rsidP="00195EC7">
            <w:pPr>
              <w:rPr>
                <w:rFonts w:ascii="Arial" w:hAnsi="Arial" w:cs="Arial"/>
                <w:lang w:val="de-DE"/>
              </w:rPr>
            </w:pPr>
          </w:p>
          <w:p w14:paraId="215EAA17" w14:textId="1EF11F06" w:rsidR="00C563CC" w:rsidRPr="00B847AA" w:rsidRDefault="00A948D7" w:rsidP="00195EC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18.10.18</w:t>
            </w:r>
          </w:p>
        </w:tc>
        <w:tc>
          <w:tcPr>
            <w:tcW w:w="830" w:type="dxa"/>
          </w:tcPr>
          <w:p w14:paraId="47B00979" w14:textId="77777777" w:rsidR="00C563CC" w:rsidRPr="00B847AA" w:rsidRDefault="00C563CC" w:rsidP="00195EC7">
            <w:pPr>
              <w:rPr>
                <w:rFonts w:ascii="Arial" w:hAnsi="Arial" w:cs="Arial"/>
                <w:lang w:val="de-DE"/>
              </w:rPr>
            </w:pPr>
          </w:p>
        </w:tc>
      </w:tr>
      <w:tr w:rsidR="002A7591" w:rsidRPr="00B847AA" w14:paraId="650B7E6E" w14:textId="77777777" w:rsidTr="00D33317">
        <w:trPr>
          <w:trHeight w:val="363"/>
        </w:trPr>
        <w:tc>
          <w:tcPr>
            <w:tcW w:w="514" w:type="dxa"/>
          </w:tcPr>
          <w:p w14:paraId="6AC2FE2D" w14:textId="2297E289" w:rsidR="000C5375" w:rsidRPr="00B847AA" w:rsidRDefault="002A7591" w:rsidP="00D33317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14.</w:t>
            </w:r>
          </w:p>
        </w:tc>
        <w:tc>
          <w:tcPr>
            <w:tcW w:w="1043" w:type="dxa"/>
          </w:tcPr>
          <w:p w14:paraId="559E011A" w14:textId="125339DC" w:rsidR="000C5375" w:rsidRPr="00B847AA" w:rsidRDefault="000C5375" w:rsidP="00D33317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758" w:type="dxa"/>
          </w:tcPr>
          <w:p w14:paraId="4764A60A" w14:textId="36005805" w:rsidR="002A7591" w:rsidRDefault="002A7591" w:rsidP="002B1AC2">
            <w:pPr>
              <w:rPr>
                <w:rFonts w:ascii="Arial" w:hAnsi="Arial" w:cs="Arial"/>
                <w:b/>
                <w:lang w:val="de-DE"/>
              </w:rPr>
            </w:pPr>
            <w:r>
              <w:rPr>
                <w:rFonts w:ascii="Arial" w:hAnsi="Arial" w:cs="Arial"/>
                <w:b/>
                <w:lang w:val="de-DE"/>
              </w:rPr>
              <w:t>Rollenverteilung</w:t>
            </w:r>
          </w:p>
          <w:p w14:paraId="463D7C13" w14:textId="0C49992E" w:rsidR="002A7591" w:rsidRDefault="002A7591" w:rsidP="002B1AC2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Vadim: </w:t>
            </w:r>
            <w:r w:rsidR="003F6430">
              <w:rPr>
                <w:rFonts w:ascii="Arial" w:hAnsi="Arial" w:cs="Arial"/>
                <w:lang w:val="de-DE"/>
              </w:rPr>
              <w:t>Softwarearchitektur, Doku</w:t>
            </w:r>
          </w:p>
          <w:p w14:paraId="51499AB0" w14:textId="0688497A" w:rsidR="002A7591" w:rsidRDefault="002A7591" w:rsidP="002B1AC2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Paul:</w:t>
            </w:r>
            <w:r w:rsidR="003F6430">
              <w:rPr>
                <w:rFonts w:ascii="Arial" w:hAnsi="Arial" w:cs="Arial"/>
                <w:lang w:val="de-DE"/>
              </w:rPr>
              <w:t xml:space="preserve"> Projektleiter, Doku</w:t>
            </w:r>
          </w:p>
          <w:p w14:paraId="7912AF3E" w14:textId="7855E61A" w:rsidR="002A7591" w:rsidRDefault="002A7591" w:rsidP="002B1AC2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Ömer:</w:t>
            </w:r>
            <w:r w:rsidR="003F6430">
              <w:rPr>
                <w:rFonts w:ascii="Arial" w:hAnsi="Arial" w:cs="Arial"/>
                <w:lang w:val="de-DE"/>
              </w:rPr>
              <w:t xml:space="preserve"> Implementation, Tests</w:t>
            </w:r>
          </w:p>
          <w:p w14:paraId="1099258D" w14:textId="0F6BC7A6" w:rsidR="003F6430" w:rsidRDefault="003F6430" w:rsidP="002B1AC2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Torben: </w:t>
            </w:r>
            <w:r>
              <w:rPr>
                <w:rFonts w:ascii="Arial" w:hAnsi="Arial" w:cs="Arial"/>
                <w:lang w:val="de-DE"/>
              </w:rPr>
              <w:t>Implementation, Tests</w:t>
            </w:r>
          </w:p>
          <w:p w14:paraId="23F363C8" w14:textId="7E11F700" w:rsidR="003F6430" w:rsidRDefault="003F6430" w:rsidP="003F643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Aiman: Implementation, Design, </w:t>
            </w:r>
            <w:proofErr w:type="spellStart"/>
            <w:r w:rsidR="00A7499A">
              <w:rPr>
                <w:rFonts w:ascii="Arial" w:hAnsi="Arial" w:cs="Arial"/>
                <w:lang w:val="de-DE"/>
              </w:rPr>
              <w:t>Git</w:t>
            </w:r>
            <w:proofErr w:type="spellEnd"/>
            <w:r w:rsidR="00A7499A">
              <w:rPr>
                <w:rFonts w:ascii="Arial" w:hAnsi="Arial" w:cs="Arial"/>
                <w:lang w:val="de-DE"/>
              </w:rPr>
              <w:t xml:space="preserve">, </w:t>
            </w:r>
            <w:r>
              <w:rPr>
                <w:rFonts w:ascii="Arial" w:hAnsi="Arial" w:cs="Arial"/>
                <w:lang w:val="de-DE"/>
              </w:rPr>
              <w:t>Kommunikation</w:t>
            </w:r>
          </w:p>
          <w:p w14:paraId="01FCFD83" w14:textId="15502689" w:rsidR="002A7591" w:rsidRPr="002A7591" w:rsidRDefault="003F6430" w:rsidP="003F643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Adem: </w:t>
            </w:r>
            <w:r>
              <w:rPr>
                <w:rFonts w:ascii="Arial" w:hAnsi="Arial" w:cs="Arial"/>
                <w:lang w:val="de-DE"/>
              </w:rPr>
              <w:t>Implementation, Design, Lektor</w:t>
            </w:r>
            <w:r w:rsidR="00A7499A">
              <w:rPr>
                <w:rFonts w:ascii="Arial" w:hAnsi="Arial" w:cs="Arial"/>
                <w:lang w:val="de-DE"/>
              </w:rPr>
              <w:t xml:space="preserve">, </w:t>
            </w:r>
            <w:proofErr w:type="spellStart"/>
            <w:r w:rsidR="00A7499A">
              <w:rPr>
                <w:rFonts w:ascii="Arial" w:hAnsi="Arial" w:cs="Arial"/>
                <w:lang w:val="de-DE"/>
              </w:rPr>
              <w:t>Git</w:t>
            </w:r>
            <w:proofErr w:type="spellEnd"/>
          </w:p>
        </w:tc>
        <w:tc>
          <w:tcPr>
            <w:tcW w:w="695" w:type="dxa"/>
          </w:tcPr>
          <w:p w14:paraId="61964E66" w14:textId="19D4EFD2" w:rsidR="000C5375" w:rsidRPr="00B847AA" w:rsidRDefault="000C5375" w:rsidP="00D33317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366" w:type="dxa"/>
          </w:tcPr>
          <w:p w14:paraId="5E4A87A8" w14:textId="190109C8" w:rsidR="000C5375" w:rsidRPr="00B847AA" w:rsidRDefault="000C5375" w:rsidP="00D33317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830" w:type="dxa"/>
          </w:tcPr>
          <w:p w14:paraId="6C431863" w14:textId="48DFE339" w:rsidR="000C5375" w:rsidRPr="00B847AA" w:rsidRDefault="00811D78" w:rsidP="00D3331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Ja</w:t>
            </w:r>
          </w:p>
        </w:tc>
      </w:tr>
      <w:tr w:rsidR="002A7591" w:rsidRPr="00B847AA" w14:paraId="1D41E766" w14:textId="77777777" w:rsidTr="00D33317">
        <w:trPr>
          <w:trHeight w:val="363"/>
        </w:trPr>
        <w:tc>
          <w:tcPr>
            <w:tcW w:w="514" w:type="dxa"/>
          </w:tcPr>
          <w:p w14:paraId="1B454363" w14:textId="15B643E6" w:rsidR="002A7591" w:rsidRDefault="002A7591" w:rsidP="00D33317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15.</w:t>
            </w:r>
          </w:p>
        </w:tc>
        <w:tc>
          <w:tcPr>
            <w:tcW w:w="1043" w:type="dxa"/>
          </w:tcPr>
          <w:p w14:paraId="4B36F499" w14:textId="1DDF68A4" w:rsidR="002A7591" w:rsidRDefault="002A7591" w:rsidP="00D3331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</w:t>
            </w:r>
          </w:p>
        </w:tc>
        <w:tc>
          <w:tcPr>
            <w:tcW w:w="4758" w:type="dxa"/>
          </w:tcPr>
          <w:p w14:paraId="3AF8F903" w14:textId="77777777" w:rsidR="002A7591" w:rsidRDefault="002A7591" w:rsidP="002A7591">
            <w:pPr>
              <w:rPr>
                <w:rFonts w:ascii="Arial" w:hAnsi="Arial" w:cs="Arial"/>
                <w:b/>
                <w:lang w:val="de-DE"/>
              </w:rPr>
            </w:pPr>
            <w:r>
              <w:rPr>
                <w:rFonts w:ascii="Arial" w:hAnsi="Arial" w:cs="Arial"/>
                <w:b/>
                <w:lang w:val="de-DE"/>
              </w:rPr>
              <w:t>Milestone 2 Entscheidungen + Aufgabenverteilung</w:t>
            </w:r>
          </w:p>
          <w:p w14:paraId="7C75C3B9" w14:textId="56A7EEEE" w:rsidR="002A7591" w:rsidRDefault="002A7591" w:rsidP="002A759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Softwareentwicklungsprozess: Klassisch</w:t>
            </w:r>
          </w:p>
          <w:p w14:paraId="0385FB47" w14:textId="77777777" w:rsidR="003F6430" w:rsidRDefault="003F6430" w:rsidP="002A7591">
            <w:pPr>
              <w:rPr>
                <w:rFonts w:ascii="Arial" w:hAnsi="Arial" w:cs="Arial"/>
                <w:lang w:val="de-DE"/>
              </w:rPr>
            </w:pPr>
          </w:p>
          <w:p w14:paraId="6102DB90" w14:textId="7E3A5E8F" w:rsidR="003F6430" w:rsidRDefault="00811D78" w:rsidP="002A759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1)</w:t>
            </w:r>
            <w:r w:rsidR="003F6430">
              <w:rPr>
                <w:rFonts w:ascii="Arial" w:hAnsi="Arial" w:cs="Arial"/>
                <w:lang w:val="de-DE"/>
              </w:rPr>
              <w:t xml:space="preserve">Gesamte </w:t>
            </w:r>
            <w:proofErr w:type="spellStart"/>
            <w:r w:rsidR="003F6430">
              <w:rPr>
                <w:rFonts w:ascii="Arial" w:hAnsi="Arial" w:cs="Arial"/>
                <w:lang w:val="de-DE"/>
              </w:rPr>
              <w:t>Aktorik</w:t>
            </w:r>
            <w:proofErr w:type="spellEnd"/>
            <w:r w:rsidR="003F6430">
              <w:rPr>
                <w:rFonts w:ascii="Arial" w:hAnsi="Arial" w:cs="Arial"/>
                <w:lang w:val="de-DE"/>
              </w:rPr>
              <w:t xml:space="preserve"> lauffähig [PA]</w:t>
            </w:r>
          </w:p>
          <w:p w14:paraId="4CE29607" w14:textId="37016A1D" w:rsidR="002A7591" w:rsidRDefault="00811D78" w:rsidP="002A759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2)</w:t>
            </w:r>
            <w:r w:rsidR="003F6430">
              <w:rPr>
                <w:rFonts w:ascii="Arial" w:hAnsi="Arial" w:cs="Arial"/>
                <w:lang w:val="de-DE"/>
              </w:rPr>
              <w:t xml:space="preserve">Test der </w:t>
            </w:r>
            <w:proofErr w:type="spellStart"/>
            <w:r w:rsidR="003F6430">
              <w:rPr>
                <w:rFonts w:ascii="Arial" w:hAnsi="Arial" w:cs="Arial"/>
                <w:lang w:val="de-DE"/>
              </w:rPr>
              <w:t>Aktorik</w:t>
            </w:r>
            <w:proofErr w:type="spellEnd"/>
            <w:r w:rsidR="003F6430">
              <w:rPr>
                <w:rFonts w:ascii="Arial" w:hAnsi="Arial" w:cs="Arial"/>
                <w:lang w:val="de-DE"/>
              </w:rPr>
              <w:t>[ÖT]</w:t>
            </w:r>
          </w:p>
          <w:p w14:paraId="48BFF4B3" w14:textId="5279FE36" w:rsidR="003F6430" w:rsidRDefault="00811D78" w:rsidP="002A759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3)</w:t>
            </w:r>
            <w:r w:rsidR="003F6430">
              <w:rPr>
                <w:rFonts w:ascii="Arial" w:hAnsi="Arial" w:cs="Arial"/>
                <w:lang w:val="de-DE"/>
              </w:rPr>
              <w:t>Interface zur Übertragung einzelner Bytes über die serielle Schnittstelle[AV]</w:t>
            </w:r>
          </w:p>
          <w:p w14:paraId="4095A49A" w14:textId="47D872CC" w:rsidR="003F6430" w:rsidRDefault="003F6430" w:rsidP="002A7591">
            <w:pPr>
              <w:rPr>
                <w:rFonts w:ascii="Arial" w:hAnsi="Arial" w:cs="Arial"/>
                <w:lang w:val="de-DE"/>
              </w:rPr>
            </w:pPr>
          </w:p>
          <w:p w14:paraId="55B8E78E" w14:textId="0BA7F8FA" w:rsidR="003F6430" w:rsidRDefault="003F6430" w:rsidP="002A7591">
            <w:pPr>
              <w:rPr>
                <w:rFonts w:ascii="Arial" w:hAnsi="Arial" w:cs="Arial"/>
                <w:i/>
                <w:lang w:val="de-DE"/>
              </w:rPr>
            </w:pPr>
            <w:r w:rsidRPr="003F6430">
              <w:rPr>
                <w:rFonts w:ascii="Arial" w:hAnsi="Arial" w:cs="Arial"/>
                <w:i/>
                <w:lang w:val="de-DE"/>
              </w:rPr>
              <w:t>Empfehlungen</w:t>
            </w:r>
          </w:p>
          <w:p w14:paraId="4607406C" w14:textId="2375DCC8" w:rsidR="003F6430" w:rsidRDefault="00811D78" w:rsidP="002A759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E1) </w:t>
            </w:r>
            <w:r w:rsidR="003F6430">
              <w:rPr>
                <w:rFonts w:ascii="Arial" w:hAnsi="Arial" w:cs="Arial"/>
                <w:lang w:val="de-DE"/>
              </w:rPr>
              <w:t>S</w:t>
            </w:r>
            <w:r>
              <w:rPr>
                <w:rFonts w:ascii="Arial" w:hAnsi="Arial" w:cs="Arial"/>
                <w:lang w:val="de-DE"/>
              </w:rPr>
              <w:t>erielle Schnittstelle lauffähig</w:t>
            </w:r>
          </w:p>
          <w:p w14:paraId="4E0D4227" w14:textId="77777777" w:rsidR="002A7591" w:rsidRDefault="00811D78" w:rsidP="002B1AC2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E2) System Struktur</w:t>
            </w:r>
          </w:p>
          <w:p w14:paraId="1CD3FC2B" w14:textId="3061B06A" w:rsidR="00811D78" w:rsidRDefault="00811D78" w:rsidP="002B1AC2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E3) Projekt Management </w:t>
            </w:r>
          </w:p>
          <w:p w14:paraId="16525DF0" w14:textId="03205CE4" w:rsidR="00811D78" w:rsidRPr="002418A3" w:rsidRDefault="00811D78" w:rsidP="002B1AC2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E4) Modellierung/Design Anlagensteuerung</w:t>
            </w:r>
          </w:p>
        </w:tc>
        <w:tc>
          <w:tcPr>
            <w:tcW w:w="695" w:type="dxa"/>
          </w:tcPr>
          <w:p w14:paraId="2436D631" w14:textId="77777777" w:rsidR="00811D78" w:rsidRDefault="00811D78" w:rsidP="00D33317">
            <w:pPr>
              <w:rPr>
                <w:rFonts w:ascii="Arial" w:hAnsi="Arial" w:cs="Arial"/>
                <w:lang w:val="de-DE"/>
              </w:rPr>
            </w:pPr>
          </w:p>
          <w:p w14:paraId="024C609B" w14:textId="77777777" w:rsidR="00811D78" w:rsidRDefault="00811D78" w:rsidP="00D33317">
            <w:pPr>
              <w:rPr>
                <w:rFonts w:ascii="Arial" w:hAnsi="Arial" w:cs="Arial"/>
                <w:lang w:val="de-DE"/>
              </w:rPr>
            </w:pPr>
          </w:p>
          <w:p w14:paraId="1A634A8C" w14:textId="77777777" w:rsidR="00811D78" w:rsidRDefault="00811D78" w:rsidP="00D33317">
            <w:pPr>
              <w:rPr>
                <w:rFonts w:ascii="Arial" w:hAnsi="Arial" w:cs="Arial"/>
                <w:lang w:val="de-DE"/>
              </w:rPr>
            </w:pPr>
          </w:p>
          <w:p w14:paraId="31062D52" w14:textId="77777777" w:rsidR="00811D78" w:rsidRDefault="00811D78" w:rsidP="00D33317">
            <w:pPr>
              <w:rPr>
                <w:rFonts w:ascii="Arial" w:hAnsi="Arial" w:cs="Arial"/>
                <w:lang w:val="de-DE"/>
              </w:rPr>
            </w:pPr>
          </w:p>
          <w:p w14:paraId="762E8662" w14:textId="6E2F8B76" w:rsidR="002A7591" w:rsidRDefault="00811D78" w:rsidP="00D3331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1)PA</w:t>
            </w:r>
          </w:p>
          <w:p w14:paraId="397AF3A1" w14:textId="77777777" w:rsidR="00811D78" w:rsidRDefault="00811D78" w:rsidP="00D3331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2)ÖT</w:t>
            </w:r>
          </w:p>
          <w:p w14:paraId="125435D1" w14:textId="77777777" w:rsidR="00811D78" w:rsidRDefault="00811D78" w:rsidP="00D3331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3)AV</w:t>
            </w:r>
          </w:p>
          <w:p w14:paraId="1EF9995E" w14:textId="77777777" w:rsidR="00811D78" w:rsidRDefault="00811D78" w:rsidP="00D33317">
            <w:pPr>
              <w:rPr>
                <w:rFonts w:ascii="Arial" w:hAnsi="Arial" w:cs="Arial"/>
                <w:lang w:val="de-DE"/>
              </w:rPr>
            </w:pPr>
          </w:p>
          <w:p w14:paraId="42586A14" w14:textId="77777777" w:rsidR="00811D78" w:rsidRDefault="00811D78" w:rsidP="00D33317">
            <w:pPr>
              <w:rPr>
                <w:rFonts w:ascii="Arial" w:hAnsi="Arial" w:cs="Arial"/>
                <w:lang w:val="de-DE"/>
              </w:rPr>
            </w:pPr>
          </w:p>
          <w:p w14:paraId="4E62BFF8" w14:textId="77777777" w:rsidR="00811D78" w:rsidRDefault="00811D78" w:rsidP="00D33317">
            <w:pPr>
              <w:rPr>
                <w:rFonts w:ascii="Arial" w:hAnsi="Arial" w:cs="Arial"/>
                <w:lang w:val="de-DE"/>
              </w:rPr>
            </w:pPr>
          </w:p>
          <w:p w14:paraId="79A7A11B" w14:textId="55057B94" w:rsidR="00811D78" w:rsidRDefault="00811D78" w:rsidP="00D3331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</w:t>
            </w:r>
            <w:proofErr w:type="gramStart"/>
            <w:r>
              <w:rPr>
                <w:rFonts w:ascii="Arial" w:hAnsi="Arial" w:cs="Arial"/>
                <w:lang w:val="de-DE"/>
              </w:rPr>
              <w:t>1)AV</w:t>
            </w:r>
            <w:proofErr w:type="gramEnd"/>
          </w:p>
          <w:p w14:paraId="5F2D0FE8" w14:textId="77777777" w:rsidR="00811D78" w:rsidRDefault="00811D78" w:rsidP="00D3331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</w:t>
            </w:r>
            <w:proofErr w:type="gramStart"/>
            <w:r>
              <w:rPr>
                <w:rFonts w:ascii="Arial" w:hAnsi="Arial" w:cs="Arial"/>
                <w:lang w:val="de-DE"/>
              </w:rPr>
              <w:t>2)PA</w:t>
            </w:r>
            <w:proofErr w:type="gramEnd"/>
          </w:p>
          <w:p w14:paraId="6BD7AA79" w14:textId="77777777" w:rsidR="00811D78" w:rsidRDefault="00811D78" w:rsidP="00D3331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</w:t>
            </w:r>
            <w:proofErr w:type="gramStart"/>
            <w:r>
              <w:rPr>
                <w:rFonts w:ascii="Arial" w:hAnsi="Arial" w:cs="Arial"/>
                <w:lang w:val="de-DE"/>
              </w:rPr>
              <w:t>3)ÖT</w:t>
            </w:r>
            <w:proofErr w:type="gramEnd"/>
          </w:p>
          <w:p w14:paraId="70EA772F" w14:textId="1CA271B6" w:rsidR="00811D78" w:rsidRPr="00B847AA" w:rsidRDefault="00811D78" w:rsidP="00D3331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E4)PA</w:t>
            </w:r>
          </w:p>
        </w:tc>
        <w:tc>
          <w:tcPr>
            <w:tcW w:w="1366" w:type="dxa"/>
          </w:tcPr>
          <w:p w14:paraId="006E10FF" w14:textId="77777777" w:rsidR="002A7591" w:rsidRDefault="002A7591" w:rsidP="00D33317">
            <w:pPr>
              <w:rPr>
                <w:rFonts w:ascii="Arial" w:hAnsi="Arial" w:cs="Arial"/>
                <w:lang w:val="de-DE"/>
              </w:rPr>
            </w:pPr>
          </w:p>
          <w:p w14:paraId="138C7BF4" w14:textId="77777777" w:rsidR="00811D78" w:rsidRDefault="00811D78" w:rsidP="00D33317">
            <w:pPr>
              <w:rPr>
                <w:rFonts w:ascii="Arial" w:hAnsi="Arial" w:cs="Arial"/>
                <w:lang w:val="de-DE"/>
              </w:rPr>
            </w:pPr>
          </w:p>
          <w:p w14:paraId="219662B9" w14:textId="77777777" w:rsidR="00811D78" w:rsidRDefault="00811D78" w:rsidP="00D33317">
            <w:pPr>
              <w:rPr>
                <w:rFonts w:ascii="Arial" w:hAnsi="Arial" w:cs="Arial"/>
                <w:lang w:val="de-DE"/>
              </w:rPr>
            </w:pPr>
          </w:p>
          <w:p w14:paraId="7EF02AC9" w14:textId="77777777" w:rsidR="00811D78" w:rsidRDefault="00811D78" w:rsidP="00D33317">
            <w:pPr>
              <w:rPr>
                <w:rFonts w:ascii="Arial" w:hAnsi="Arial" w:cs="Arial"/>
                <w:lang w:val="de-DE"/>
              </w:rPr>
            </w:pPr>
          </w:p>
          <w:p w14:paraId="6DEB2C59" w14:textId="21561855" w:rsidR="00811D78" w:rsidRPr="00B847AA" w:rsidRDefault="00811D78" w:rsidP="00D33317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830" w:type="dxa"/>
          </w:tcPr>
          <w:p w14:paraId="72115049" w14:textId="77777777" w:rsidR="002A7591" w:rsidRPr="00B847AA" w:rsidRDefault="002A7591" w:rsidP="00D33317">
            <w:pPr>
              <w:rPr>
                <w:rFonts w:ascii="Arial" w:hAnsi="Arial" w:cs="Arial"/>
                <w:lang w:val="de-DE"/>
              </w:rPr>
            </w:pPr>
          </w:p>
        </w:tc>
      </w:tr>
      <w:tr w:rsidR="00A7499A" w:rsidRPr="00B847AA" w14:paraId="5329E53D" w14:textId="77777777" w:rsidTr="00D33317">
        <w:trPr>
          <w:trHeight w:val="363"/>
        </w:trPr>
        <w:tc>
          <w:tcPr>
            <w:tcW w:w="514" w:type="dxa"/>
          </w:tcPr>
          <w:p w14:paraId="579228F8" w14:textId="59034D82" w:rsidR="00A7499A" w:rsidRDefault="00A7499A" w:rsidP="00D33317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16.</w:t>
            </w:r>
          </w:p>
        </w:tc>
        <w:tc>
          <w:tcPr>
            <w:tcW w:w="1043" w:type="dxa"/>
          </w:tcPr>
          <w:p w14:paraId="1D3A8CC2" w14:textId="6EC1599A" w:rsidR="00A7499A" w:rsidRDefault="00A7499A" w:rsidP="00D3331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B</w:t>
            </w:r>
          </w:p>
        </w:tc>
        <w:tc>
          <w:tcPr>
            <w:tcW w:w="4758" w:type="dxa"/>
          </w:tcPr>
          <w:p w14:paraId="5DA0BC08" w14:textId="77777777" w:rsidR="00A7499A" w:rsidRDefault="00A7499A" w:rsidP="002A7591">
            <w:pPr>
              <w:rPr>
                <w:rFonts w:ascii="Arial" w:hAnsi="Arial" w:cs="Arial"/>
                <w:b/>
                <w:lang w:val="de-DE"/>
              </w:rPr>
            </w:pPr>
            <w:r>
              <w:rPr>
                <w:rFonts w:ascii="Arial" w:hAnsi="Arial" w:cs="Arial"/>
                <w:b/>
                <w:lang w:val="de-DE"/>
              </w:rPr>
              <w:t>Modellierungssoftware bestimmen</w:t>
            </w:r>
          </w:p>
          <w:p w14:paraId="6A36C012" w14:textId="0ED1CC16" w:rsidR="00A7499A" w:rsidRPr="00A7499A" w:rsidRDefault="00A7499A" w:rsidP="002A759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Visual </w:t>
            </w:r>
            <w:proofErr w:type="spellStart"/>
            <w:r>
              <w:rPr>
                <w:rFonts w:ascii="Arial" w:hAnsi="Arial" w:cs="Arial"/>
                <w:lang w:val="de-DE"/>
              </w:rPr>
              <w:t>Paradigm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als Modellierungssoftware bestimmt</w:t>
            </w:r>
          </w:p>
        </w:tc>
        <w:tc>
          <w:tcPr>
            <w:tcW w:w="695" w:type="dxa"/>
          </w:tcPr>
          <w:p w14:paraId="51736B53" w14:textId="77777777" w:rsidR="00A7499A" w:rsidRDefault="00A7499A" w:rsidP="00D33317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366" w:type="dxa"/>
          </w:tcPr>
          <w:p w14:paraId="53E9217F" w14:textId="77777777" w:rsidR="00A7499A" w:rsidRDefault="00A7499A" w:rsidP="00D33317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830" w:type="dxa"/>
          </w:tcPr>
          <w:p w14:paraId="31B6F6E1" w14:textId="0C81E0B9" w:rsidR="00A7499A" w:rsidRPr="00B847AA" w:rsidRDefault="00A7499A" w:rsidP="00D3331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Ja</w:t>
            </w:r>
          </w:p>
        </w:tc>
      </w:tr>
      <w:tr w:rsidR="00A7499A" w:rsidRPr="00B847AA" w14:paraId="78247E7F" w14:textId="77777777" w:rsidTr="00D33317">
        <w:trPr>
          <w:trHeight w:val="363"/>
        </w:trPr>
        <w:tc>
          <w:tcPr>
            <w:tcW w:w="514" w:type="dxa"/>
          </w:tcPr>
          <w:p w14:paraId="28DC555A" w14:textId="6CE17533" w:rsidR="00A7499A" w:rsidRDefault="00A7499A" w:rsidP="00D33317">
            <w:pPr>
              <w:ind w:left="-44" w:right="-61" w:hanging="36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17.</w:t>
            </w:r>
          </w:p>
        </w:tc>
        <w:tc>
          <w:tcPr>
            <w:tcW w:w="1043" w:type="dxa"/>
          </w:tcPr>
          <w:p w14:paraId="27C3222E" w14:textId="205A2715" w:rsidR="00A7499A" w:rsidRDefault="00A7499A" w:rsidP="00D3331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</w:t>
            </w:r>
          </w:p>
        </w:tc>
        <w:tc>
          <w:tcPr>
            <w:tcW w:w="4758" w:type="dxa"/>
          </w:tcPr>
          <w:p w14:paraId="05B6E191" w14:textId="77777777" w:rsidR="00A7499A" w:rsidRDefault="00A7499A" w:rsidP="002A7591">
            <w:pPr>
              <w:rPr>
                <w:rFonts w:ascii="Arial" w:hAnsi="Arial" w:cs="Arial"/>
                <w:lang w:val="de-DE"/>
              </w:rPr>
            </w:pPr>
            <w:proofErr w:type="spellStart"/>
            <w:r>
              <w:rPr>
                <w:rFonts w:ascii="Arial" w:hAnsi="Arial" w:cs="Arial"/>
                <w:b/>
                <w:lang w:val="de-DE"/>
              </w:rPr>
              <w:t>Git</w:t>
            </w:r>
            <w:proofErr w:type="spellEnd"/>
            <w:r>
              <w:rPr>
                <w:rFonts w:ascii="Arial" w:hAnsi="Arial" w:cs="Arial"/>
                <w:b/>
                <w:lang w:val="de-DE"/>
              </w:rPr>
              <w:t>-Rechte</w:t>
            </w:r>
          </w:p>
          <w:p w14:paraId="0403194E" w14:textId="182AC9AF" w:rsidR="00A7499A" w:rsidRPr="00A7499A" w:rsidRDefault="00A7499A" w:rsidP="002A7591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Nur Adem und Aiman können in den Master-</w:t>
            </w:r>
            <w:proofErr w:type="spellStart"/>
            <w:r>
              <w:rPr>
                <w:rFonts w:ascii="Arial" w:hAnsi="Arial" w:cs="Arial"/>
                <w:lang w:val="de-DE"/>
              </w:rPr>
              <w:t>Branch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pushen, für jedes Feature wird ein eigener </w:t>
            </w:r>
            <w:proofErr w:type="spellStart"/>
            <w:r>
              <w:rPr>
                <w:rFonts w:ascii="Arial" w:hAnsi="Arial" w:cs="Arial"/>
                <w:lang w:val="de-DE"/>
              </w:rPr>
              <w:t>Branch</w:t>
            </w:r>
            <w:proofErr w:type="spellEnd"/>
            <w:r>
              <w:rPr>
                <w:rFonts w:ascii="Arial" w:hAnsi="Arial" w:cs="Arial"/>
                <w:lang w:val="de-DE"/>
              </w:rPr>
              <w:t xml:space="preserve"> eröffnet</w:t>
            </w:r>
          </w:p>
        </w:tc>
        <w:tc>
          <w:tcPr>
            <w:tcW w:w="695" w:type="dxa"/>
          </w:tcPr>
          <w:p w14:paraId="05EE699B" w14:textId="77777777" w:rsidR="00A7499A" w:rsidRDefault="00A7499A" w:rsidP="00D33317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366" w:type="dxa"/>
          </w:tcPr>
          <w:p w14:paraId="26560F7D" w14:textId="77777777" w:rsidR="00A7499A" w:rsidRDefault="00A7499A" w:rsidP="00D33317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830" w:type="dxa"/>
          </w:tcPr>
          <w:p w14:paraId="4E9D0062" w14:textId="3857141F" w:rsidR="00A7499A" w:rsidRDefault="00A7499A" w:rsidP="00D33317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Ja</w:t>
            </w:r>
            <w:bookmarkStart w:id="0" w:name="_GoBack"/>
            <w:bookmarkEnd w:id="0"/>
          </w:p>
        </w:tc>
      </w:tr>
    </w:tbl>
    <w:p w14:paraId="2A17C6EA" w14:textId="6D36CF41" w:rsidR="00BD5A03" w:rsidRDefault="00BD5A03" w:rsidP="00C563CC">
      <w:pPr>
        <w:rPr>
          <w:rFonts w:ascii="Arial" w:hAnsi="Arial" w:cs="Arial"/>
          <w:lang w:val="de-DE"/>
        </w:rPr>
      </w:pPr>
    </w:p>
    <w:p w14:paraId="6AB9DF0E" w14:textId="77777777" w:rsidR="00BD5A03" w:rsidRDefault="00BD5A03" w:rsidP="00C563CC">
      <w:pPr>
        <w:rPr>
          <w:rFonts w:ascii="Arial" w:hAnsi="Arial" w:cs="Arial"/>
          <w:lang w:val="de-DE"/>
        </w:rPr>
      </w:pPr>
    </w:p>
    <w:p w14:paraId="60CEE6DF" w14:textId="77777777" w:rsidR="00C563CC" w:rsidRPr="00087899" w:rsidRDefault="00C563CC" w:rsidP="00C563CC">
      <w:pPr>
        <w:rPr>
          <w:rFonts w:ascii="Arial" w:hAnsi="Arial" w:cs="Arial"/>
          <w:b/>
          <w:u w:val="single"/>
          <w:lang w:val="de-DE"/>
        </w:rPr>
      </w:pPr>
      <w:r w:rsidRPr="00087899">
        <w:rPr>
          <w:rFonts w:ascii="Arial" w:hAnsi="Arial" w:cs="Arial"/>
          <w:b/>
          <w:u w:val="single"/>
          <w:lang w:val="de-DE"/>
        </w:rPr>
        <w:t>Legende</w:t>
      </w:r>
    </w:p>
    <w:p w14:paraId="7C7BD53F" w14:textId="77777777" w:rsidR="00C563CC" w:rsidRPr="00087899" w:rsidRDefault="00C563CC" w:rsidP="00C563CC">
      <w:pPr>
        <w:spacing w:after="0"/>
        <w:rPr>
          <w:rFonts w:ascii="Arial" w:hAnsi="Arial" w:cs="Arial"/>
          <w:lang w:val="de-DE"/>
        </w:rPr>
      </w:pPr>
      <w:r w:rsidRPr="00087899">
        <w:rPr>
          <w:rFonts w:ascii="Arial" w:hAnsi="Arial" w:cs="Arial"/>
          <w:lang w:val="de-DE"/>
        </w:rPr>
        <w:t>Priorität A = Hoch</w:t>
      </w:r>
    </w:p>
    <w:p w14:paraId="35B0C2BB" w14:textId="77777777" w:rsidR="00C563CC" w:rsidRPr="00087899" w:rsidRDefault="00C563CC" w:rsidP="00C563CC">
      <w:pPr>
        <w:spacing w:after="0"/>
        <w:rPr>
          <w:rFonts w:ascii="Arial" w:hAnsi="Arial" w:cs="Arial"/>
          <w:lang w:val="de-DE"/>
        </w:rPr>
      </w:pPr>
      <w:r w:rsidRPr="00087899">
        <w:rPr>
          <w:rFonts w:ascii="Arial" w:hAnsi="Arial" w:cs="Arial"/>
          <w:lang w:val="de-DE"/>
        </w:rPr>
        <w:t>Priorität B = Mittel</w:t>
      </w:r>
    </w:p>
    <w:p w14:paraId="592B48B0" w14:textId="77777777" w:rsidR="00C563CC" w:rsidRPr="00087899" w:rsidRDefault="00C563CC" w:rsidP="00C563CC">
      <w:pPr>
        <w:spacing w:after="0"/>
        <w:rPr>
          <w:rFonts w:ascii="Arial" w:hAnsi="Arial" w:cs="Arial"/>
          <w:lang w:val="de-DE"/>
        </w:rPr>
      </w:pPr>
      <w:r w:rsidRPr="00087899">
        <w:rPr>
          <w:rFonts w:ascii="Arial" w:hAnsi="Arial" w:cs="Arial"/>
          <w:lang w:val="de-DE"/>
        </w:rPr>
        <w:t>Priorität C = Niedrig</w:t>
      </w:r>
    </w:p>
    <w:p w14:paraId="72509000" w14:textId="3D20D758" w:rsidR="00087899" w:rsidRDefault="00087899" w:rsidP="00C563CC">
      <w:pPr>
        <w:rPr>
          <w:lang w:val="de-DE"/>
        </w:rPr>
      </w:pPr>
    </w:p>
    <w:p w14:paraId="18F5D086" w14:textId="77777777" w:rsidR="00DC0E5C" w:rsidRDefault="00DC0E5C" w:rsidP="00C563CC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[Aiman, Vadim]</w:t>
      </w:r>
      <w:r>
        <w:rPr>
          <w:rFonts w:ascii="Arial" w:hAnsi="Arial" w:cs="Arial"/>
          <w:lang w:val="de-DE"/>
        </w:rPr>
        <w:t xml:space="preserve"> = </w:t>
      </w:r>
      <w:r>
        <w:rPr>
          <w:rFonts w:ascii="Arial" w:hAnsi="Arial" w:cs="Arial"/>
          <w:lang w:val="de-DE"/>
        </w:rPr>
        <w:t xml:space="preserve">AV </w:t>
      </w:r>
    </w:p>
    <w:p w14:paraId="017A86A2" w14:textId="77777777" w:rsidR="00DC0E5C" w:rsidRDefault="00DC0E5C" w:rsidP="00C563CC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[Paul, Adem]</w:t>
      </w:r>
      <w:r>
        <w:rPr>
          <w:rFonts w:ascii="Arial" w:hAnsi="Arial" w:cs="Arial"/>
          <w:lang w:val="de-DE"/>
        </w:rPr>
        <w:t xml:space="preserve"> = </w:t>
      </w:r>
      <w:r>
        <w:rPr>
          <w:rFonts w:ascii="Arial" w:hAnsi="Arial" w:cs="Arial"/>
          <w:lang w:val="de-DE"/>
        </w:rPr>
        <w:t>PA</w:t>
      </w:r>
    </w:p>
    <w:p w14:paraId="2FF22C87" w14:textId="3DEE4D17" w:rsidR="00DC0E5C" w:rsidRPr="00523A6C" w:rsidRDefault="00DC0E5C" w:rsidP="00C563CC">
      <w:pPr>
        <w:rPr>
          <w:lang w:val="de-DE"/>
        </w:rPr>
      </w:pPr>
      <w:r>
        <w:rPr>
          <w:rFonts w:ascii="Arial" w:hAnsi="Arial" w:cs="Arial"/>
          <w:lang w:val="de-DE"/>
        </w:rPr>
        <w:t>[Ömer, Torben]</w:t>
      </w:r>
      <w:r w:rsidR="002418A3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= ÖT</w:t>
      </w:r>
    </w:p>
    <w:sectPr w:rsidR="00DC0E5C" w:rsidRPr="00523A6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66C30C" w14:textId="77777777" w:rsidR="00604C83" w:rsidRDefault="00604C83" w:rsidP="00D213B2">
      <w:pPr>
        <w:spacing w:after="0" w:line="240" w:lineRule="auto"/>
      </w:pPr>
      <w:r>
        <w:separator/>
      </w:r>
    </w:p>
  </w:endnote>
  <w:endnote w:type="continuationSeparator" w:id="0">
    <w:p w14:paraId="42240589" w14:textId="77777777" w:rsidR="00604C83" w:rsidRDefault="00604C83" w:rsidP="00D21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944F6" w14:textId="77777777" w:rsidR="00604C83" w:rsidRDefault="00604C83" w:rsidP="00D213B2">
      <w:pPr>
        <w:spacing w:after="0" w:line="240" w:lineRule="auto"/>
      </w:pPr>
      <w:r>
        <w:separator/>
      </w:r>
    </w:p>
  </w:footnote>
  <w:footnote w:type="continuationSeparator" w:id="0">
    <w:p w14:paraId="025A18F7" w14:textId="77777777" w:rsidR="00604C83" w:rsidRDefault="00604C83" w:rsidP="00D21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2B97C7" w14:textId="11F91013" w:rsidR="00D213B2" w:rsidRPr="005E2058" w:rsidRDefault="00D213B2" w:rsidP="00D213B2">
    <w:pPr>
      <w:pStyle w:val="berschrift1"/>
      <w:rPr>
        <w:rFonts w:ascii="Arial Narrow" w:hAnsi="Arial Narrow" w:cstheme="majorHAnsi"/>
      </w:rPr>
    </w:pPr>
    <w:proofErr w:type="spellStart"/>
    <w:r w:rsidRPr="005E2058">
      <w:rPr>
        <w:rFonts w:ascii="Arial Narrow" w:hAnsi="Arial Narrow" w:cstheme="majorHAnsi"/>
      </w:rPr>
      <w:t>Praktikum</w:t>
    </w:r>
    <w:proofErr w:type="spellEnd"/>
    <w:r w:rsidRPr="005E2058">
      <w:rPr>
        <w:rFonts w:ascii="Arial Narrow" w:hAnsi="Arial Narrow" w:cstheme="majorHAnsi"/>
      </w:rPr>
      <w:t xml:space="preserve"> Embedded System Engineering.</w:t>
    </w:r>
  </w:p>
  <w:p w14:paraId="7898DFC1" w14:textId="6A9FF94B" w:rsidR="00D213B2" w:rsidRPr="00D213B2" w:rsidRDefault="00D213B2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14A9B"/>
    <w:multiLevelType w:val="hybridMultilevel"/>
    <w:tmpl w:val="1C62645C"/>
    <w:lvl w:ilvl="0" w:tplc="356E1D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72EE5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B3626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55DFB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E091C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928AE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37E44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12F28"/>
    <w:multiLevelType w:val="hybridMultilevel"/>
    <w:tmpl w:val="024696C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52F28"/>
    <w:multiLevelType w:val="hybridMultilevel"/>
    <w:tmpl w:val="0338D05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F123E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8541B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376B4"/>
    <w:multiLevelType w:val="hybridMultilevel"/>
    <w:tmpl w:val="CB807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11"/>
  </w:num>
  <w:num w:numId="6">
    <w:abstractNumId w:val="6"/>
  </w:num>
  <w:num w:numId="7">
    <w:abstractNumId w:val="3"/>
  </w:num>
  <w:num w:numId="8">
    <w:abstractNumId w:val="10"/>
  </w:num>
  <w:num w:numId="9">
    <w:abstractNumId w:val="4"/>
  </w:num>
  <w:num w:numId="10">
    <w:abstractNumId w:val="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C6"/>
    <w:rsid w:val="000075B1"/>
    <w:rsid w:val="00087899"/>
    <w:rsid w:val="000A181C"/>
    <w:rsid w:val="000C5375"/>
    <w:rsid w:val="00115E53"/>
    <w:rsid w:val="001C7BCE"/>
    <w:rsid w:val="001E0428"/>
    <w:rsid w:val="002418A3"/>
    <w:rsid w:val="0029622F"/>
    <w:rsid w:val="002A7591"/>
    <w:rsid w:val="002B1AC2"/>
    <w:rsid w:val="00367D2E"/>
    <w:rsid w:val="003D2F38"/>
    <w:rsid w:val="003F6430"/>
    <w:rsid w:val="004271C7"/>
    <w:rsid w:val="00430A0A"/>
    <w:rsid w:val="004E074E"/>
    <w:rsid w:val="00523A6C"/>
    <w:rsid w:val="00542D82"/>
    <w:rsid w:val="005C307E"/>
    <w:rsid w:val="005E2058"/>
    <w:rsid w:val="00604C83"/>
    <w:rsid w:val="00704F1D"/>
    <w:rsid w:val="00732001"/>
    <w:rsid w:val="0076037E"/>
    <w:rsid w:val="007913FF"/>
    <w:rsid w:val="007A0AD7"/>
    <w:rsid w:val="007C7C5A"/>
    <w:rsid w:val="007F6FD7"/>
    <w:rsid w:val="00811D78"/>
    <w:rsid w:val="00827005"/>
    <w:rsid w:val="00864FDF"/>
    <w:rsid w:val="008766D8"/>
    <w:rsid w:val="00897968"/>
    <w:rsid w:val="008B530D"/>
    <w:rsid w:val="0091517F"/>
    <w:rsid w:val="00932B99"/>
    <w:rsid w:val="00950EFC"/>
    <w:rsid w:val="009570A0"/>
    <w:rsid w:val="009770C6"/>
    <w:rsid w:val="009D68A8"/>
    <w:rsid w:val="00A43D61"/>
    <w:rsid w:val="00A7499A"/>
    <w:rsid w:val="00A948D7"/>
    <w:rsid w:val="00B847AA"/>
    <w:rsid w:val="00BD5A03"/>
    <w:rsid w:val="00BF2168"/>
    <w:rsid w:val="00C03D7B"/>
    <w:rsid w:val="00C563CC"/>
    <w:rsid w:val="00CF1548"/>
    <w:rsid w:val="00D213B2"/>
    <w:rsid w:val="00DC0E5C"/>
    <w:rsid w:val="00E912F6"/>
    <w:rsid w:val="00F80EA2"/>
    <w:rsid w:val="00FB223C"/>
    <w:rsid w:val="00FC1E34"/>
    <w:rsid w:val="00FC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39C2E"/>
  <w15:chartTrackingRefBased/>
  <w15:docId w15:val="{058D41E6-787D-4F24-9C4C-414EEBAC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563CC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21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70C6"/>
    <w:pPr>
      <w:ind w:left="720"/>
      <w:contextualSpacing/>
    </w:pPr>
  </w:style>
  <w:style w:type="table" w:styleId="Tabellenraster">
    <w:name w:val="Table Grid"/>
    <w:basedOn w:val="NormaleTabelle"/>
    <w:uiPriority w:val="39"/>
    <w:rsid w:val="00932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21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13B2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D21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13B2"/>
    <w:rPr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13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9040700B</Template>
  <TotalTime>0</TotalTime>
  <Pages>2</Pages>
  <Words>237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Budagov</dc:creator>
  <cp:keywords/>
  <dc:description/>
  <cp:lastModifiedBy>Kunow, Torben</cp:lastModifiedBy>
  <cp:revision>17</cp:revision>
  <cp:lastPrinted>2018-09-27T14:38:00Z</cp:lastPrinted>
  <dcterms:created xsi:type="dcterms:W3CDTF">2018-10-03T15:23:00Z</dcterms:created>
  <dcterms:modified xsi:type="dcterms:W3CDTF">2018-10-11T15:29:00Z</dcterms:modified>
</cp:coreProperties>
</file>