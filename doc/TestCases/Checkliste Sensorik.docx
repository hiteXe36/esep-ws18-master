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C9FB6" w14:textId="578CD42D" w:rsidR="000D57A2" w:rsidRPr="000D57A2" w:rsidRDefault="00E37099">
      <w:pPr>
        <w:rPr>
          <w:color w:val="4472C4" w:themeColor="accent1"/>
          <w:sz w:val="44"/>
          <w:szCs w:val="44"/>
          <w:u w:val="single"/>
        </w:rPr>
      </w:pPr>
      <w:r w:rsidRPr="00E37099">
        <w:rPr>
          <w:color w:val="4472C4" w:themeColor="accent1"/>
          <w:sz w:val="44"/>
          <w:szCs w:val="44"/>
          <w:u w:val="single"/>
        </w:rPr>
        <w:t>Sensorik Checkliste</w:t>
      </w:r>
    </w:p>
    <w:p w14:paraId="7FA5FEE9" w14:textId="1E311DAB" w:rsidR="00E37099" w:rsidRDefault="00E37099"/>
    <w:tbl>
      <w:tblPr>
        <w:tblW w:w="10421" w:type="dxa"/>
        <w:tblInd w:w="-7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72"/>
        <w:gridCol w:w="1749"/>
      </w:tblGrid>
      <w:tr w:rsidR="00E37099" w14:paraId="53397099" w14:textId="77777777" w:rsidTr="0004451E">
        <w:trPr>
          <w:trHeight w:val="290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4181D" w14:textId="77777777" w:rsidR="00E37099" w:rsidRDefault="00E37099" w:rsidP="0004451E">
            <w:r>
              <w:t>Beschreibung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DEDD2" w14:textId="77777777" w:rsidR="00E37099" w:rsidRDefault="00E37099" w:rsidP="0004451E">
            <w:r>
              <w:t>Check</w:t>
            </w:r>
          </w:p>
        </w:tc>
      </w:tr>
      <w:tr w:rsidR="00E37099" w14:paraId="1CCC7594" w14:textId="77777777" w:rsidTr="0004451E">
        <w:trPr>
          <w:trHeight w:val="1146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17938" w14:textId="05188AEA" w:rsidR="00E37099" w:rsidRPr="000D57A2" w:rsidRDefault="00112DCB" w:rsidP="0004451E">
            <w:pPr>
              <w:rPr>
                <w:color w:val="000000" w:themeColor="text1"/>
              </w:rPr>
            </w:pPr>
            <w:r>
              <w:t xml:space="preserve">Flachen </w:t>
            </w:r>
            <w:r w:rsidR="000D57A2">
              <w:t>Puck</w:t>
            </w:r>
            <w:r w:rsidR="00FD5DB4">
              <w:t xml:space="preserve"> so auf das Band legen, das</w:t>
            </w:r>
            <w:r w:rsidR="00955A52">
              <w:t>s</w:t>
            </w:r>
            <w:r w:rsidR="00FD5DB4">
              <w:t xml:space="preserve"> es die Eintrittslichtschranke durchbricht</w:t>
            </w:r>
            <w:r w:rsidR="000D57A2">
              <w:t xml:space="preserve">. Auf der Konsole wird nun </w:t>
            </w:r>
            <w:r w:rsidR="00FD5DB4">
              <w:t>„LB_ENTRY_ENTERED“ angezeigt.</w:t>
            </w:r>
          </w:p>
          <w:p w14:paraId="16B438CE" w14:textId="77777777" w:rsidR="00E37099" w:rsidRDefault="00E37099" w:rsidP="0004451E"/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3FA0D" w14:textId="77777777" w:rsidR="00E37099" w:rsidRDefault="00E37099" w:rsidP="0004451E"/>
        </w:tc>
      </w:tr>
      <w:tr w:rsidR="00E37099" w14:paraId="26AD75A7" w14:textId="77777777" w:rsidTr="00AB474E">
        <w:trPr>
          <w:trHeight w:val="691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772B9" w14:textId="2F616A71" w:rsidR="00E37099" w:rsidRDefault="00FD5DB4" w:rsidP="0004451E">
            <w:r>
              <w:t>Das Band nach rechts bewegen bis auf der Konsole „LB_ENTRY_LEFT“ angezeigt wird.</w:t>
            </w:r>
            <w:r w:rsidR="00AB474E">
              <w:t xml:space="preserve">                     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919BF" w14:textId="77777777" w:rsidR="00E37099" w:rsidRDefault="00E37099" w:rsidP="0004451E"/>
        </w:tc>
      </w:tr>
      <w:tr w:rsidR="00E37099" w14:paraId="7DA4BF2B" w14:textId="77777777" w:rsidTr="0004451E">
        <w:trPr>
          <w:trHeight w:val="673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869C7" w14:textId="5F3B96D6" w:rsidR="00E37099" w:rsidRDefault="00FD5DB4" w:rsidP="00112DCB">
            <w:r>
              <w:t>Das Band weiter nach rechts bewegen bis auf der Konsole</w:t>
            </w:r>
            <w:r w:rsidR="00112DCB">
              <w:t xml:space="preserve"> „LB_HIGHT_ENTERED“ angezeigt wird.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CC69" w14:textId="77777777" w:rsidR="00E37099" w:rsidRDefault="00E37099" w:rsidP="0004451E"/>
        </w:tc>
      </w:tr>
      <w:tr w:rsidR="00E37099" w14:paraId="4006E628" w14:textId="77777777" w:rsidTr="0004451E">
        <w:trPr>
          <w:trHeight w:val="1146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824A4" w14:textId="6C4C27CF" w:rsidR="00112DCB" w:rsidRDefault="00AB474E" w:rsidP="00112DCB">
            <w:r>
              <w:t>Das Band weiter nach rechts bewegen bis auf der Konsole „LB_HIGHT_LEFT“ angezeigt wird.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8F3" w14:textId="77777777" w:rsidR="00E37099" w:rsidRDefault="00E37099" w:rsidP="0004451E"/>
        </w:tc>
      </w:tr>
      <w:tr w:rsidR="00E37099" w14:paraId="00F2F35C" w14:textId="77777777" w:rsidTr="008F169B">
        <w:trPr>
          <w:trHeight w:val="644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6B3D" w14:textId="40A013DB" w:rsidR="00E37099" w:rsidRDefault="00955A52" w:rsidP="00112DCB">
            <w:r>
              <w:t xml:space="preserve">Das Band weiter nach rechts bewegen bis auf der Konsole </w:t>
            </w:r>
            <w:r w:rsidR="002B2CB3">
              <w:t xml:space="preserve">„LB_METAL_ENTERED“ </w:t>
            </w:r>
            <w:r>
              <w:t>angezeigt wird.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6F3C7" w14:textId="77777777" w:rsidR="00E37099" w:rsidRDefault="00E37099" w:rsidP="0004451E"/>
        </w:tc>
      </w:tr>
      <w:tr w:rsidR="00E37099" w14:paraId="2FC9875F" w14:textId="77777777" w:rsidTr="008F169B">
        <w:trPr>
          <w:trHeight w:val="823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ED0A4" w14:textId="31131B6B" w:rsidR="00E37099" w:rsidRDefault="00955A52" w:rsidP="00112DCB">
            <w:r>
              <w:t>Das Band weiter nach rechts bewegen bis auf der Konsole „LB_SLIDE_ENTERED“</w:t>
            </w:r>
            <w:r w:rsidR="002B2CB3">
              <w:t xml:space="preserve">, </w:t>
            </w:r>
            <w:r>
              <w:t xml:space="preserve"> </w:t>
            </w:r>
            <w:r w:rsidR="00112DCB">
              <w:t xml:space="preserve">„LB_METAL_LEFT“ </w:t>
            </w:r>
            <w:r>
              <w:t>und „LB_SLIDE_LEFT“ angezeigt wird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6CA3E" w14:textId="77777777" w:rsidR="00E37099" w:rsidRDefault="00E37099" w:rsidP="0004451E"/>
        </w:tc>
      </w:tr>
      <w:tr w:rsidR="00E37099" w14:paraId="7783FA3B" w14:textId="77777777" w:rsidTr="008F169B">
        <w:trPr>
          <w:trHeight w:val="849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0FBE" w14:textId="2945C6C6" w:rsidR="00E37099" w:rsidRDefault="007F1BAE" w:rsidP="0004451E">
            <w:r>
              <w:t xml:space="preserve">Mit dem Finger </w:t>
            </w:r>
            <w:r w:rsidR="00E85324">
              <w:t xml:space="preserve">die Austrittslichtschranke durchbrechen. Auf der Konsole wird nun „LB_EXIT_LEFT“ angezeigt. </w:t>
            </w:r>
            <w:r w:rsidR="00A57222">
              <w:t xml:space="preserve">Finger wieder wegnehmen. Nun </w:t>
            </w:r>
            <w:r w:rsidR="00E85324">
              <w:t>wird „LB_EXIT_LEFT“ angezeigt.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C9C1" w14:textId="77777777" w:rsidR="00E37099" w:rsidRDefault="00E37099" w:rsidP="0004451E"/>
        </w:tc>
      </w:tr>
      <w:tr w:rsidR="00E37099" w14:paraId="571435F6" w14:textId="77777777" w:rsidTr="008F169B">
        <w:trPr>
          <w:trHeight w:val="833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392DC" w14:textId="1E8C5F7A" w:rsidR="00E37099" w:rsidRDefault="008F169B" w:rsidP="00112DCB">
            <w:r>
              <w:t xml:space="preserve">Einen Puck </w:t>
            </w:r>
            <w:r w:rsidR="00112DCB">
              <w:t>mit</w:t>
            </w:r>
            <w:r>
              <w:t xml:space="preserve"> Metallkern unter den Metallsensor legen. Auf der Konsole wird nichts angezeigt, weil kein Metallstück erkannt wird.</w:t>
            </w:r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046AD" w14:textId="77777777" w:rsidR="00E37099" w:rsidRDefault="00E37099" w:rsidP="0004451E"/>
          <w:p w14:paraId="78C5CB46" w14:textId="450F9E14" w:rsidR="00112DCB" w:rsidRDefault="00112DCB" w:rsidP="0004451E"/>
        </w:tc>
      </w:tr>
      <w:tr w:rsidR="00112DCB" w14:paraId="2A3D1F87" w14:textId="77777777" w:rsidTr="008F169B">
        <w:trPr>
          <w:trHeight w:val="833"/>
        </w:trPr>
        <w:tc>
          <w:tcPr>
            <w:tcW w:w="8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10680" w14:textId="5273D023" w:rsidR="00112DCB" w:rsidRDefault="00112DCB" w:rsidP="00112DCB">
            <w:r>
              <w:t>Puck mit Bohrung unter den Höhensensor legen. Nun wird „HIGHT_NOT_OK“ auf der Konsole angezeigt. Den Puck wieder weg nehmen und es wird  „HIGHT_OK“ auf der Konsole angezeigt.</w:t>
            </w:r>
            <w:bookmarkStart w:id="0" w:name="_GoBack"/>
            <w:bookmarkEnd w:id="0"/>
          </w:p>
        </w:tc>
        <w:tc>
          <w:tcPr>
            <w:tcW w:w="1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652D" w14:textId="77777777" w:rsidR="00112DCB" w:rsidRDefault="00112DCB" w:rsidP="0004451E"/>
        </w:tc>
      </w:tr>
    </w:tbl>
    <w:p w14:paraId="5D4BE7AF" w14:textId="77777777" w:rsidR="00E37099" w:rsidRDefault="00E37099"/>
    <w:sectPr w:rsidR="00E37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5"/>
    <w:rsid w:val="000D57A2"/>
    <w:rsid w:val="00112DCB"/>
    <w:rsid w:val="002B2CB3"/>
    <w:rsid w:val="00494539"/>
    <w:rsid w:val="006B6E56"/>
    <w:rsid w:val="007F1BAE"/>
    <w:rsid w:val="008F169B"/>
    <w:rsid w:val="00955A52"/>
    <w:rsid w:val="00A57222"/>
    <w:rsid w:val="00AB474E"/>
    <w:rsid w:val="00D279E5"/>
    <w:rsid w:val="00E37099"/>
    <w:rsid w:val="00E85324"/>
    <w:rsid w:val="00F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62E43"/>
  <w15:chartTrackingRefBased/>
  <w15:docId w15:val="{B3F0D0DB-B740-4CCA-BDB7-D5ACD876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32C64097.dotm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Kirdas</dc:creator>
  <cp:keywords/>
  <dc:description/>
  <cp:lastModifiedBy>Kirdas, Ömer</cp:lastModifiedBy>
  <cp:revision>10</cp:revision>
  <dcterms:created xsi:type="dcterms:W3CDTF">2018-11-11T18:07:00Z</dcterms:created>
  <dcterms:modified xsi:type="dcterms:W3CDTF">2018-11-14T17:08:00Z</dcterms:modified>
</cp:coreProperties>
</file>